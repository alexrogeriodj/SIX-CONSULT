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9CC9B" w14:textId="77777777" w:rsidR="00D71041" w:rsidRDefault="00D71041" w:rsidP="00D710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1041" w:rsidRPr="000F71E0" w14:paraId="680DCF78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36B57A3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1041" w:rsidRPr="000F71E0" w14:paraId="62F21D0F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4DD24D4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2DACAFB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7EA9E3A9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68FBA7C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1041" w:rsidRPr="00C52528" w14:paraId="31D029DF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7D51A582" w14:textId="061976B3" w:rsidR="00D71041" w:rsidRPr="00C52528" w:rsidRDefault="00BC0DD3" w:rsidP="00DB19BE">
            <w:pPr>
              <w:pStyle w:val="Verses"/>
            </w:pPr>
            <w:r>
              <w:t>01</w:t>
            </w:r>
          </w:p>
        </w:tc>
        <w:tc>
          <w:tcPr>
            <w:tcW w:w="1129" w:type="dxa"/>
            <w:vAlign w:val="center"/>
          </w:tcPr>
          <w:p w14:paraId="40475CFE" w14:textId="14B7BCEF" w:rsidR="00D71041" w:rsidRPr="00C52528" w:rsidRDefault="00BC0DD3" w:rsidP="00DB19BE">
            <w:pPr>
              <w:pStyle w:val="Verses"/>
            </w:pPr>
            <w:r>
              <w:t>07.10.20</w:t>
            </w:r>
          </w:p>
        </w:tc>
        <w:tc>
          <w:tcPr>
            <w:tcW w:w="2420" w:type="dxa"/>
            <w:vAlign w:val="center"/>
          </w:tcPr>
          <w:p w14:paraId="0CC7645A" w14:textId="776A2F75" w:rsidR="00D71041" w:rsidRPr="00C52528" w:rsidRDefault="00BC0DD3" w:rsidP="00DB19BE">
            <w:pPr>
              <w:pStyle w:val="Verses"/>
            </w:pPr>
            <w:r>
              <w:t>Alex Rogério</w:t>
            </w:r>
          </w:p>
        </w:tc>
        <w:tc>
          <w:tcPr>
            <w:tcW w:w="4389" w:type="dxa"/>
            <w:vAlign w:val="center"/>
          </w:tcPr>
          <w:p w14:paraId="58618FA2" w14:textId="2BAF59BA" w:rsidR="00D71041" w:rsidRPr="00C52528" w:rsidRDefault="00914132" w:rsidP="00DB19BE">
            <w:pPr>
              <w:pStyle w:val="Verses"/>
            </w:pPr>
            <w:r>
              <w:t>Requisitos Funcionais</w:t>
            </w:r>
          </w:p>
        </w:tc>
      </w:tr>
      <w:tr w:rsidR="00BC0DD3" w:rsidRPr="00C52528" w14:paraId="6D224871" w14:textId="77777777" w:rsidTr="003D5D86">
        <w:trPr>
          <w:trHeight w:val="340"/>
        </w:trPr>
        <w:tc>
          <w:tcPr>
            <w:tcW w:w="737" w:type="dxa"/>
          </w:tcPr>
          <w:p w14:paraId="297C96B4" w14:textId="1118F1C0" w:rsidR="00BC0DD3" w:rsidRPr="00C52528" w:rsidRDefault="00BC0DD3" w:rsidP="00BC0DD3">
            <w:pPr>
              <w:pStyle w:val="Verses"/>
            </w:pPr>
            <w:r w:rsidRPr="00366FB6">
              <w:t>01</w:t>
            </w:r>
          </w:p>
        </w:tc>
        <w:tc>
          <w:tcPr>
            <w:tcW w:w="1129" w:type="dxa"/>
          </w:tcPr>
          <w:p w14:paraId="2BAE332F" w14:textId="2FF17C6A" w:rsidR="00BC0DD3" w:rsidRPr="00C52528" w:rsidRDefault="00BC0DD3" w:rsidP="00BC0DD3">
            <w:pPr>
              <w:pStyle w:val="Verses"/>
            </w:pPr>
            <w:r w:rsidRPr="00DF55E3">
              <w:t>07.10.20</w:t>
            </w:r>
          </w:p>
        </w:tc>
        <w:tc>
          <w:tcPr>
            <w:tcW w:w="2420" w:type="dxa"/>
          </w:tcPr>
          <w:p w14:paraId="54EE69F7" w14:textId="59839A33" w:rsidR="00BC0DD3" w:rsidRPr="00C52528" w:rsidRDefault="00BC0DD3" w:rsidP="00BC0DD3">
            <w:pPr>
              <w:pStyle w:val="Verses"/>
            </w:pPr>
            <w:r w:rsidRPr="00C55BE7">
              <w:t>Alex Rogério</w:t>
            </w:r>
          </w:p>
        </w:tc>
        <w:tc>
          <w:tcPr>
            <w:tcW w:w="4389" w:type="dxa"/>
            <w:vAlign w:val="center"/>
          </w:tcPr>
          <w:p w14:paraId="5964050A" w14:textId="400384D5" w:rsidR="00BC0DD3" w:rsidRPr="00C52528" w:rsidRDefault="00914132" w:rsidP="00BC0DD3">
            <w:pPr>
              <w:pStyle w:val="Verses"/>
            </w:pPr>
            <w:r>
              <w:t>Requisitos de Segurança</w:t>
            </w:r>
          </w:p>
        </w:tc>
      </w:tr>
      <w:tr w:rsidR="00BC0DD3" w:rsidRPr="00C52528" w14:paraId="0066E9B1" w14:textId="77777777" w:rsidTr="003D5D86">
        <w:trPr>
          <w:trHeight w:val="340"/>
        </w:trPr>
        <w:tc>
          <w:tcPr>
            <w:tcW w:w="737" w:type="dxa"/>
          </w:tcPr>
          <w:p w14:paraId="4B38DE12" w14:textId="04FF178A" w:rsidR="00BC0DD3" w:rsidRPr="00C52528" w:rsidRDefault="00BC0DD3" w:rsidP="00BC0DD3">
            <w:pPr>
              <w:pStyle w:val="Verses"/>
            </w:pPr>
            <w:r w:rsidRPr="00366FB6">
              <w:t>01</w:t>
            </w:r>
          </w:p>
        </w:tc>
        <w:tc>
          <w:tcPr>
            <w:tcW w:w="1129" w:type="dxa"/>
          </w:tcPr>
          <w:p w14:paraId="5FAC47E2" w14:textId="5E3EAE6C" w:rsidR="00BC0DD3" w:rsidRPr="00C52528" w:rsidRDefault="00BC0DD3" w:rsidP="00BC0DD3">
            <w:pPr>
              <w:pStyle w:val="Verses"/>
            </w:pPr>
            <w:r w:rsidRPr="00DF55E3">
              <w:t>07.10.20</w:t>
            </w:r>
          </w:p>
        </w:tc>
        <w:tc>
          <w:tcPr>
            <w:tcW w:w="2420" w:type="dxa"/>
          </w:tcPr>
          <w:p w14:paraId="6F4E7FCB" w14:textId="28BF8B4E" w:rsidR="00BC0DD3" w:rsidRPr="00C52528" w:rsidRDefault="00BC0DD3" w:rsidP="00BC0DD3">
            <w:pPr>
              <w:pStyle w:val="Verses"/>
            </w:pPr>
            <w:r w:rsidRPr="00C55BE7">
              <w:t>Alex Rogério</w:t>
            </w:r>
          </w:p>
        </w:tc>
        <w:tc>
          <w:tcPr>
            <w:tcW w:w="4389" w:type="dxa"/>
            <w:vAlign w:val="center"/>
          </w:tcPr>
          <w:p w14:paraId="31896EA8" w14:textId="5D07132F" w:rsidR="00BC0DD3" w:rsidRPr="00C52528" w:rsidRDefault="00914132" w:rsidP="00BC0DD3">
            <w:pPr>
              <w:pStyle w:val="Verses"/>
            </w:pPr>
            <w:r>
              <w:t>Requisitos Técnicos</w:t>
            </w:r>
          </w:p>
        </w:tc>
      </w:tr>
      <w:tr w:rsidR="00BC0DD3" w:rsidRPr="00C52528" w14:paraId="6C686E4A" w14:textId="77777777" w:rsidTr="003D5D86">
        <w:trPr>
          <w:trHeight w:val="340"/>
        </w:trPr>
        <w:tc>
          <w:tcPr>
            <w:tcW w:w="737" w:type="dxa"/>
          </w:tcPr>
          <w:p w14:paraId="1DC234F8" w14:textId="4936B2DE" w:rsidR="00BC0DD3" w:rsidRPr="00C52528" w:rsidRDefault="00BC0DD3" w:rsidP="00BC0DD3">
            <w:pPr>
              <w:pStyle w:val="Verses"/>
            </w:pPr>
            <w:r w:rsidRPr="00366FB6">
              <w:t>01</w:t>
            </w:r>
          </w:p>
        </w:tc>
        <w:tc>
          <w:tcPr>
            <w:tcW w:w="1129" w:type="dxa"/>
          </w:tcPr>
          <w:p w14:paraId="3E76CB76" w14:textId="25B63CC1" w:rsidR="00BC0DD3" w:rsidRPr="00C52528" w:rsidRDefault="00BC0DD3" w:rsidP="00BC0DD3">
            <w:pPr>
              <w:pStyle w:val="Verses"/>
            </w:pPr>
            <w:r w:rsidRPr="00DF55E3">
              <w:t>07.10.20</w:t>
            </w:r>
          </w:p>
        </w:tc>
        <w:tc>
          <w:tcPr>
            <w:tcW w:w="2420" w:type="dxa"/>
          </w:tcPr>
          <w:p w14:paraId="6E683EA3" w14:textId="574FF95D" w:rsidR="00BC0DD3" w:rsidRPr="00C52528" w:rsidRDefault="00BC0DD3" w:rsidP="00BC0DD3">
            <w:pPr>
              <w:pStyle w:val="Verses"/>
            </w:pPr>
            <w:r w:rsidRPr="00C55BE7">
              <w:t>Alex Rogério</w:t>
            </w:r>
          </w:p>
        </w:tc>
        <w:tc>
          <w:tcPr>
            <w:tcW w:w="4389" w:type="dxa"/>
            <w:vAlign w:val="center"/>
          </w:tcPr>
          <w:p w14:paraId="3037EC13" w14:textId="7A58EF2B" w:rsidR="00BC0DD3" w:rsidRPr="00C52528" w:rsidRDefault="00914132" w:rsidP="00BC0DD3">
            <w:pPr>
              <w:pStyle w:val="Verses"/>
            </w:pPr>
            <w:r>
              <w:t>Entrega</w:t>
            </w:r>
          </w:p>
        </w:tc>
      </w:tr>
      <w:tr w:rsidR="00BC0DD3" w:rsidRPr="00C52528" w14:paraId="38ABDC6A" w14:textId="77777777" w:rsidTr="003D5D86">
        <w:trPr>
          <w:trHeight w:val="340"/>
        </w:trPr>
        <w:tc>
          <w:tcPr>
            <w:tcW w:w="737" w:type="dxa"/>
          </w:tcPr>
          <w:p w14:paraId="700D3B38" w14:textId="5278CF28" w:rsidR="00BC0DD3" w:rsidRPr="00C52528" w:rsidRDefault="00BC0DD3" w:rsidP="00BC0DD3">
            <w:pPr>
              <w:pStyle w:val="Verses"/>
            </w:pPr>
            <w:r w:rsidRPr="00366FB6">
              <w:t>01</w:t>
            </w:r>
          </w:p>
        </w:tc>
        <w:tc>
          <w:tcPr>
            <w:tcW w:w="1129" w:type="dxa"/>
          </w:tcPr>
          <w:p w14:paraId="46A5C5FC" w14:textId="45B7F908" w:rsidR="00BC0DD3" w:rsidRPr="00C52528" w:rsidRDefault="00914132" w:rsidP="00BC0DD3">
            <w:pPr>
              <w:pStyle w:val="Verses"/>
            </w:pPr>
            <w:r>
              <w:t>13</w:t>
            </w:r>
            <w:r w:rsidR="00BC0DD3" w:rsidRPr="00DF55E3">
              <w:t>.10.20</w:t>
            </w:r>
          </w:p>
        </w:tc>
        <w:tc>
          <w:tcPr>
            <w:tcW w:w="2420" w:type="dxa"/>
          </w:tcPr>
          <w:p w14:paraId="60A92B16" w14:textId="321E504F" w:rsidR="00BC0DD3" w:rsidRPr="00C52528" w:rsidRDefault="00BC0DD3" w:rsidP="00BC0DD3">
            <w:pPr>
              <w:pStyle w:val="Verses"/>
            </w:pPr>
            <w:r w:rsidRPr="00C55BE7">
              <w:t>Alex Rogério</w:t>
            </w:r>
          </w:p>
        </w:tc>
        <w:tc>
          <w:tcPr>
            <w:tcW w:w="4389" w:type="dxa"/>
            <w:vAlign w:val="center"/>
          </w:tcPr>
          <w:p w14:paraId="54E6E353" w14:textId="5460F77C" w:rsidR="00BC0DD3" w:rsidRPr="00C52528" w:rsidRDefault="00914132" w:rsidP="00BC0DD3">
            <w:pPr>
              <w:pStyle w:val="Verses"/>
            </w:pPr>
            <w:r>
              <w:t>Apresentação do Sistema</w:t>
            </w:r>
          </w:p>
        </w:tc>
      </w:tr>
    </w:tbl>
    <w:p w14:paraId="19E318B2" w14:textId="77777777" w:rsidR="00D71041" w:rsidRDefault="00D71041" w:rsidP="00D71041"/>
    <w:p w14:paraId="38371F7C" w14:textId="77777777" w:rsidR="0078498D" w:rsidRPr="008843C9" w:rsidRDefault="0078498D" w:rsidP="0078498D">
      <w:pPr>
        <w:pStyle w:val="Ttulo1"/>
        <w:numPr>
          <w:ilvl w:val="0"/>
          <w:numId w:val="0"/>
        </w:numPr>
        <w:ind w:left="432" w:hanging="432"/>
      </w:pPr>
      <w:r w:rsidRPr="008843C9">
        <w:t>Objetivos deste documento</w:t>
      </w:r>
    </w:p>
    <w:p w14:paraId="13B99E6D" w14:textId="77777777" w:rsidR="00CD6DEA" w:rsidRPr="00CD6DEA" w:rsidRDefault="0078498D" w:rsidP="00CD6DEA">
      <w:r>
        <w:t xml:space="preserve">A lista das atividades </w:t>
      </w:r>
      <w:r w:rsidR="00CD6DEA" w:rsidRPr="00CD6DEA">
        <w:t>contém todas as atividades do projeto.</w:t>
      </w:r>
    </w:p>
    <w:p w14:paraId="3017F240" w14:textId="2DA5F0DA" w:rsidR="008A03F6" w:rsidRPr="00CD6DEA" w:rsidRDefault="00CD6DEA" w:rsidP="004E47EB">
      <w:pPr>
        <w:jc w:val="both"/>
      </w:pPr>
      <w:r w:rsidRPr="00CD6DEA">
        <w:t xml:space="preserve">Ela é criada no </w:t>
      </w:r>
      <w:r w:rsidR="00350276" w:rsidRPr="00CD6DEA">
        <w:t xml:space="preserve">processo </w:t>
      </w:r>
      <w:r w:rsidR="00350276" w:rsidRPr="004E47EB">
        <w:t>definir</w:t>
      </w:r>
      <w:r w:rsidR="00936C0B">
        <w:t xml:space="preserve">, </w:t>
      </w:r>
      <w:r w:rsidR="007D04B0" w:rsidRPr="004E47EB">
        <w:t>as atividades</w:t>
      </w:r>
      <w:r w:rsidRPr="00CD6DEA">
        <w:t xml:space="preserve">, </w:t>
      </w:r>
      <w:r w:rsidR="0056410C">
        <w:t>decompondo</w:t>
      </w:r>
      <w:r w:rsidRPr="00CD6DEA">
        <w:t xml:space="preserve">-se </w:t>
      </w:r>
      <w:r w:rsidR="0056410C">
        <w:t xml:space="preserve">cada </w:t>
      </w:r>
      <w:r w:rsidRPr="00CD6DEA">
        <w:t>pacote de trabalho da EAP em componentes menores, que são as atividades necessárias para executar o pacote de trabalho.</w:t>
      </w:r>
      <w:r w:rsidR="004E47EB">
        <w:t xml:space="preserve"> </w:t>
      </w:r>
      <w:r w:rsidR="008A03F6">
        <w:t>Esse documento tem como objetivo documentar e agilizar a decomposição dos pacotes de trabalho em atividades para posterior detalhamento dos atributos das atividades.</w:t>
      </w:r>
    </w:p>
    <w:p w14:paraId="21B55B2B" w14:textId="77777777" w:rsidR="0078498D" w:rsidRDefault="0078498D" w:rsidP="0078498D"/>
    <w:p w14:paraId="457732E6" w14:textId="77777777" w:rsidR="008A03F6" w:rsidRPr="008843C9" w:rsidRDefault="008A03F6" w:rsidP="008A03F6">
      <w:pPr>
        <w:pStyle w:val="Ttulo1"/>
        <w:numPr>
          <w:ilvl w:val="0"/>
          <w:numId w:val="0"/>
        </w:numPr>
        <w:ind w:left="432" w:hanging="432"/>
      </w:pPr>
      <w:r>
        <w:t>Entregas – Pacotes de Trabalho - Atividades</w:t>
      </w:r>
    </w:p>
    <w:p w14:paraId="08E876D4" w14:textId="35FB6344" w:rsidR="008A03F6" w:rsidRDefault="008A03F6" w:rsidP="00D71041">
      <w:pPr>
        <w:pStyle w:val="Comments"/>
      </w:pPr>
      <w:r w:rsidRPr="00842903">
        <w:t>[De</w:t>
      </w:r>
      <w:r>
        <w:t xml:space="preserve">componha os pacotes de trabalho em atividades. Abaixo é apresentado um exemplo </w:t>
      </w:r>
      <w:r w:rsidR="0025193A">
        <w:t xml:space="preserve">baseado na </w:t>
      </w:r>
      <w:r w:rsidR="0025193A" w:rsidRPr="004E47EB">
        <w:t>metodologia otimizada</w:t>
      </w:r>
      <w:proofErr w:type="gramStart"/>
      <w:r>
        <w:t>.</w:t>
      </w:r>
      <w:r w:rsidR="00F85017">
        <w:t xml:space="preserve"> </w:t>
      </w:r>
      <w:r w:rsidRPr="00842903">
        <w:t>]</w:t>
      </w:r>
      <w:proofErr w:type="gramEnd"/>
    </w:p>
    <w:p w14:paraId="59234B40" w14:textId="77777777" w:rsidR="008A03F6" w:rsidRDefault="008A03F6" w:rsidP="0078498D"/>
    <w:p w14:paraId="3A0AC4D8" w14:textId="77777777" w:rsidR="00564003" w:rsidRPr="00564003" w:rsidRDefault="00564003" w:rsidP="00564003">
      <w:pPr>
        <w:numPr>
          <w:ilvl w:val="0"/>
          <w:numId w:val="5"/>
        </w:numPr>
      </w:pPr>
      <w:r w:rsidRPr="00564003">
        <w:t>Gerenciamento de Projetos</w:t>
      </w:r>
    </w:p>
    <w:p w14:paraId="4A2E7034" w14:textId="77777777" w:rsidR="00564003" w:rsidRPr="00564003" w:rsidRDefault="00564003" w:rsidP="00564003">
      <w:pPr>
        <w:numPr>
          <w:ilvl w:val="1"/>
          <w:numId w:val="5"/>
        </w:numPr>
      </w:pPr>
      <w:r w:rsidRPr="00564003">
        <w:t>Iniciação</w:t>
      </w:r>
    </w:p>
    <w:p w14:paraId="72935DA5" w14:textId="2562B925" w:rsidR="00564003" w:rsidRPr="00564003" w:rsidRDefault="00277095" w:rsidP="00564003">
      <w:pPr>
        <w:numPr>
          <w:ilvl w:val="2"/>
          <w:numId w:val="5"/>
        </w:numPr>
      </w:pPr>
      <w:r>
        <w:t>Desenvolvimento</w:t>
      </w:r>
    </w:p>
    <w:p w14:paraId="1A7C6C38" w14:textId="77777777" w:rsidR="00564003" w:rsidRPr="00564003" w:rsidRDefault="00564003" w:rsidP="00564003">
      <w:pPr>
        <w:numPr>
          <w:ilvl w:val="1"/>
          <w:numId w:val="5"/>
        </w:numPr>
      </w:pPr>
      <w:r w:rsidRPr="00564003">
        <w:t>Planejamento</w:t>
      </w:r>
    </w:p>
    <w:p w14:paraId="32505BC3" w14:textId="77777777" w:rsidR="00564003" w:rsidRPr="00564003" w:rsidRDefault="00564003" w:rsidP="00564003">
      <w:pPr>
        <w:numPr>
          <w:ilvl w:val="2"/>
          <w:numId w:val="5"/>
        </w:numPr>
      </w:pPr>
      <w:r w:rsidRPr="00564003">
        <w:t>Plano do Projeto</w:t>
      </w:r>
    </w:p>
    <w:p w14:paraId="0F0380CE" w14:textId="77777777" w:rsidR="00564003" w:rsidRPr="00564003" w:rsidRDefault="00564003" w:rsidP="00564003">
      <w:pPr>
        <w:numPr>
          <w:ilvl w:val="1"/>
          <w:numId w:val="5"/>
        </w:numPr>
      </w:pPr>
      <w:r w:rsidRPr="00564003">
        <w:t>Controle</w:t>
      </w:r>
    </w:p>
    <w:p w14:paraId="53425CEE" w14:textId="77777777" w:rsidR="00564003" w:rsidRPr="00564003" w:rsidRDefault="00564003" w:rsidP="00564003">
      <w:pPr>
        <w:numPr>
          <w:ilvl w:val="2"/>
          <w:numId w:val="5"/>
        </w:numPr>
      </w:pPr>
      <w:r w:rsidRPr="00564003">
        <w:t xml:space="preserve">Status </w:t>
      </w:r>
      <w:proofErr w:type="spellStart"/>
      <w:r w:rsidRPr="00564003">
        <w:t>Report</w:t>
      </w:r>
      <w:proofErr w:type="spellEnd"/>
    </w:p>
    <w:p w14:paraId="33F3EC2E" w14:textId="77777777" w:rsidR="00564003" w:rsidRPr="00564003" w:rsidRDefault="00564003" w:rsidP="00564003">
      <w:pPr>
        <w:numPr>
          <w:ilvl w:val="1"/>
          <w:numId w:val="5"/>
        </w:numPr>
      </w:pPr>
      <w:r w:rsidRPr="00564003">
        <w:t>Encerramento</w:t>
      </w:r>
    </w:p>
    <w:p w14:paraId="2FB872C2" w14:textId="77777777" w:rsidR="00564003" w:rsidRPr="00564003" w:rsidRDefault="00564003" w:rsidP="00564003">
      <w:pPr>
        <w:numPr>
          <w:ilvl w:val="2"/>
          <w:numId w:val="5"/>
        </w:numPr>
      </w:pPr>
      <w:r w:rsidRPr="00564003">
        <w:t>Lições Aprendidas</w:t>
      </w:r>
    </w:p>
    <w:p w14:paraId="52175258" w14:textId="3DA36330" w:rsidR="00564003" w:rsidRPr="00564003" w:rsidRDefault="00564003" w:rsidP="00564003">
      <w:pPr>
        <w:numPr>
          <w:ilvl w:val="0"/>
          <w:numId w:val="5"/>
        </w:numPr>
      </w:pPr>
      <w:r w:rsidRPr="00564003">
        <w:t>Fase</w:t>
      </w:r>
      <w:r w:rsidR="00277095">
        <w:t>s</w:t>
      </w:r>
    </w:p>
    <w:p w14:paraId="2BBC3345" w14:textId="3F549CE3" w:rsidR="00564003" w:rsidRPr="00564003" w:rsidRDefault="00564003" w:rsidP="00277095">
      <w:pPr>
        <w:numPr>
          <w:ilvl w:val="1"/>
          <w:numId w:val="4"/>
        </w:numPr>
      </w:pPr>
      <w:r w:rsidRPr="00564003">
        <w:t xml:space="preserve">Entrega </w:t>
      </w:r>
    </w:p>
    <w:p w14:paraId="6E07986F" w14:textId="367D5538" w:rsidR="00564003" w:rsidRPr="00564003" w:rsidRDefault="00277095" w:rsidP="00277095">
      <w:r>
        <w:t>Requisitos Funcionais</w:t>
      </w:r>
    </w:p>
    <w:p w14:paraId="3F3C801A" w14:textId="590C6042" w:rsidR="00564003" w:rsidRPr="00564003" w:rsidRDefault="00277095" w:rsidP="00277095">
      <w:r>
        <w:t>Requisitos de Segurança</w:t>
      </w:r>
    </w:p>
    <w:p w14:paraId="0F0B3DB7" w14:textId="56CAEB6F" w:rsidR="00564003" w:rsidRPr="00564003" w:rsidRDefault="00277095" w:rsidP="00277095">
      <w:r>
        <w:t>Requisitos Técnicos</w:t>
      </w:r>
    </w:p>
    <w:p w14:paraId="2A02513D" w14:textId="52BBD8D0" w:rsidR="00564003" w:rsidRPr="00564003" w:rsidRDefault="00277095" w:rsidP="00277095">
      <w:r>
        <w:t>Apresentação</w:t>
      </w:r>
    </w:p>
    <w:p w14:paraId="72FE11C1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3D7B0923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17FC19E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4437CF9D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41A697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44CEDB1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6479BF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6B512D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C24954D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2806798" w14:textId="19800CA6" w:rsidR="008843C9" w:rsidRPr="00C52528" w:rsidRDefault="00277095" w:rsidP="002D679E">
            <w:r>
              <w:t>SIX CONSULT</w:t>
            </w:r>
          </w:p>
        </w:tc>
        <w:tc>
          <w:tcPr>
            <w:tcW w:w="1559" w:type="dxa"/>
            <w:vAlign w:val="center"/>
          </w:tcPr>
          <w:p w14:paraId="6312E3AB" w14:textId="370E40D1" w:rsidR="008843C9" w:rsidRPr="00C52528" w:rsidRDefault="00277095" w:rsidP="002D679E">
            <w:r>
              <w:t>07.10.20</w:t>
            </w:r>
          </w:p>
        </w:tc>
      </w:tr>
      <w:tr w:rsidR="008843C9" w:rsidRPr="00C52528" w14:paraId="24BC445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4BA02495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59A8529A" w14:textId="07BC0D00" w:rsidR="008843C9" w:rsidRPr="00277095" w:rsidRDefault="00277095" w:rsidP="002D679E">
            <w:r w:rsidRPr="00277095">
              <w:t>Wellington Previatti</w:t>
            </w:r>
          </w:p>
        </w:tc>
        <w:tc>
          <w:tcPr>
            <w:tcW w:w="1559" w:type="dxa"/>
            <w:vAlign w:val="center"/>
          </w:tcPr>
          <w:p w14:paraId="2975BC0F" w14:textId="3CFCDAFB" w:rsidR="008843C9" w:rsidRPr="00C52528" w:rsidRDefault="00277095" w:rsidP="002D679E">
            <w:r>
              <w:t>07.10.20</w:t>
            </w:r>
          </w:p>
        </w:tc>
      </w:tr>
    </w:tbl>
    <w:p w14:paraId="6595D275" w14:textId="77777777" w:rsidR="008843C9" w:rsidRDefault="008843C9" w:rsidP="008843C9"/>
    <w:p w14:paraId="3FB7B615" w14:textId="77777777"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2CDD8" w14:textId="77777777" w:rsidR="00102B31" w:rsidRDefault="00102B31" w:rsidP="005E1593">
      <w:r>
        <w:separator/>
      </w:r>
    </w:p>
  </w:endnote>
  <w:endnote w:type="continuationSeparator" w:id="0">
    <w:p w14:paraId="10832A32" w14:textId="77777777" w:rsidR="00102B31" w:rsidRDefault="00102B3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2182CAED" w14:textId="77777777" w:rsidTr="00A6761A">
      <w:trPr>
        <w:jc w:val="center"/>
      </w:trPr>
      <w:tc>
        <w:tcPr>
          <w:tcW w:w="2740" w:type="dxa"/>
          <w:vAlign w:val="center"/>
        </w:tcPr>
        <w:p w14:paraId="66453D69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0C4F">
            <w:rPr>
              <w:noProof/>
              <w:color w:val="244061" w:themeColor="accent1" w:themeShade="80"/>
            </w:rPr>
            <w:t>Lista das Atividades.docx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0951C86E" w14:textId="77777777" w:rsidR="006419CA" w:rsidRPr="006419CA" w:rsidRDefault="006419CA" w:rsidP="00A6761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8501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8501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6761A" w:rsidRPr="006419CA" w14:paraId="60929EED" w14:textId="77777777" w:rsidTr="00A6761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76456116"/>
          <w:placeholder>
            <w:docPart w:val="64A18A4670F84B72AC8356AA229E95B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31AFAAF5" w14:textId="48F8668D" w:rsidR="00A6761A" w:rsidRPr="006419CA" w:rsidRDefault="00BC0DD3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SIX CONSULT</w:t>
              </w:r>
            </w:p>
          </w:tc>
        </w:sdtContent>
      </w:sdt>
      <w:tc>
        <w:tcPr>
          <w:tcW w:w="5302" w:type="dxa"/>
          <w:vAlign w:val="center"/>
        </w:tcPr>
        <w:p w14:paraId="3B3E5012" w14:textId="3255F635" w:rsidR="00A6761A" w:rsidRPr="006419CA" w:rsidRDefault="00A6761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73E7C283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FF11F" w14:textId="77777777" w:rsidR="00102B31" w:rsidRDefault="00102B31" w:rsidP="005E1593">
      <w:r>
        <w:separator/>
      </w:r>
    </w:p>
  </w:footnote>
  <w:footnote w:type="continuationSeparator" w:id="0">
    <w:p w14:paraId="74382294" w14:textId="77777777" w:rsidR="00102B31" w:rsidRDefault="00102B3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7769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277"/>
    </w:tblGrid>
    <w:tr w:rsidR="00A6761A" w:rsidRPr="00AD691F" w14:paraId="64D72F56" w14:textId="77777777" w:rsidTr="00BC0DD3">
      <w:trPr>
        <w:trHeight w:val="567"/>
        <w:jc w:val="center"/>
      </w:trPr>
      <w:tc>
        <w:tcPr>
          <w:tcW w:w="6492" w:type="dxa"/>
          <w:vAlign w:val="center"/>
        </w:tcPr>
        <w:p w14:paraId="572868D1" w14:textId="77777777" w:rsidR="00A6761A" w:rsidRPr="00D71041" w:rsidRDefault="00A6761A" w:rsidP="00D71041">
          <w:pPr>
            <w:pStyle w:val="Comments"/>
          </w:pPr>
          <w:r w:rsidRPr="00D71041">
            <w:rPr>
              <w:sz w:val="22"/>
            </w:rPr>
            <w:fldChar w:fldCharType="begin"/>
          </w:r>
          <w:r w:rsidRPr="00D71041">
            <w:rPr>
              <w:sz w:val="22"/>
            </w:rPr>
            <w:instrText xml:space="preserve"> TITLE   \* MERGEFORMAT </w:instrText>
          </w:r>
          <w:r w:rsidRPr="00D71041">
            <w:rPr>
              <w:sz w:val="22"/>
            </w:rPr>
            <w:fldChar w:fldCharType="separate"/>
          </w:r>
          <w:r w:rsidRPr="00D71041">
            <w:rPr>
              <w:sz w:val="22"/>
            </w:rPr>
            <w:t>Lista das Atividades</w:t>
          </w:r>
          <w:r w:rsidRPr="00D71041">
            <w:rPr>
              <w:sz w:val="22"/>
            </w:rPr>
            <w:fldChar w:fldCharType="end"/>
          </w:r>
        </w:p>
      </w:tc>
      <w:tc>
        <w:tcPr>
          <w:tcW w:w="1277" w:type="dxa"/>
          <w:vMerge w:val="restart"/>
          <w:vAlign w:val="center"/>
        </w:tcPr>
        <w:p w14:paraId="4449F8B6" w14:textId="1825A1C4" w:rsidR="00A6761A" w:rsidRPr="00AD691F" w:rsidRDefault="00BC0DD3" w:rsidP="00D71041">
          <w:pPr>
            <w:pStyle w:val="Comments"/>
          </w:pPr>
          <w:r>
            <w:rPr>
              <w:noProof/>
            </w:rPr>
            <w:drawing>
              <wp:inline distT="0" distB="0" distL="0" distR="0" wp14:anchorId="481559B8" wp14:editId="497216D4">
                <wp:extent cx="676275" cy="6762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6761A" w:rsidRPr="00A10908" w14:paraId="11BFB412" w14:textId="77777777" w:rsidTr="00BC0DD3">
      <w:trPr>
        <w:trHeight w:val="567"/>
        <w:jc w:val="center"/>
      </w:trPr>
      <w:tc>
        <w:tcPr>
          <w:tcW w:w="6492" w:type="dxa"/>
          <w:vAlign w:val="center"/>
        </w:tcPr>
        <w:p w14:paraId="2E3FF28D" w14:textId="4001E244" w:rsidR="00A6761A" w:rsidRPr="00D71041" w:rsidRDefault="00A6761A" w:rsidP="002D679E">
          <w:pPr>
            <w:pStyle w:val="Cabealho"/>
            <w:rPr>
              <w:sz w:val="22"/>
            </w:rPr>
          </w:pPr>
          <w:r w:rsidRPr="00D71041">
            <w:fldChar w:fldCharType="begin"/>
          </w:r>
          <w:r w:rsidRPr="00D71041">
            <w:rPr>
              <w:sz w:val="22"/>
            </w:rPr>
            <w:instrText xml:space="preserve"> SUBJECT   \* MERGEFORMAT </w:instrText>
          </w:r>
          <w:r w:rsidRPr="00D71041">
            <w:fldChar w:fldCharType="separate"/>
          </w:r>
          <w:r w:rsidRPr="00D71041">
            <w:rPr>
              <w:sz w:val="22"/>
            </w:rPr>
            <w:t>Nome do Projeto</w:t>
          </w:r>
          <w:r w:rsidRPr="00D71041">
            <w:fldChar w:fldCharType="end"/>
          </w:r>
          <w:r w:rsidR="00BC0DD3">
            <w:t>: Cadastro de Clientes</w:t>
          </w:r>
        </w:p>
      </w:tc>
      <w:tc>
        <w:tcPr>
          <w:tcW w:w="1277" w:type="dxa"/>
          <w:vMerge/>
          <w:vAlign w:val="center"/>
        </w:tcPr>
        <w:p w14:paraId="6648CBCF" w14:textId="77777777" w:rsidR="00A6761A" w:rsidRPr="00A10908" w:rsidRDefault="00A6761A" w:rsidP="002D679E">
          <w:pPr>
            <w:pStyle w:val="Cabealho"/>
            <w:rPr>
              <w:b/>
            </w:rPr>
          </w:pPr>
        </w:p>
      </w:tc>
    </w:tr>
  </w:tbl>
  <w:p w14:paraId="026BD149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2C4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B80381"/>
    <w:multiLevelType w:val="multilevel"/>
    <w:tmpl w:val="66C6222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D2D"/>
    <w:rsid w:val="00070C18"/>
    <w:rsid w:val="000E057D"/>
    <w:rsid w:val="000E2853"/>
    <w:rsid w:val="00102B31"/>
    <w:rsid w:val="001919B3"/>
    <w:rsid w:val="001D497F"/>
    <w:rsid w:val="001F3D30"/>
    <w:rsid w:val="00201EE4"/>
    <w:rsid w:val="0025193A"/>
    <w:rsid w:val="00274187"/>
    <w:rsid w:val="00277095"/>
    <w:rsid w:val="002A2876"/>
    <w:rsid w:val="00331443"/>
    <w:rsid w:val="00341B09"/>
    <w:rsid w:val="0034544C"/>
    <w:rsid w:val="00350276"/>
    <w:rsid w:val="003D377B"/>
    <w:rsid w:val="0042609D"/>
    <w:rsid w:val="00443E5A"/>
    <w:rsid w:val="004B1FEC"/>
    <w:rsid w:val="004B2855"/>
    <w:rsid w:val="004B60F1"/>
    <w:rsid w:val="004E47EB"/>
    <w:rsid w:val="004F3A7D"/>
    <w:rsid w:val="005014DE"/>
    <w:rsid w:val="005165BF"/>
    <w:rsid w:val="00533C7E"/>
    <w:rsid w:val="005546E1"/>
    <w:rsid w:val="0055540E"/>
    <w:rsid w:val="00561F74"/>
    <w:rsid w:val="00564003"/>
    <w:rsid w:val="0056410C"/>
    <w:rsid w:val="00572317"/>
    <w:rsid w:val="00597523"/>
    <w:rsid w:val="005E1593"/>
    <w:rsid w:val="005F487B"/>
    <w:rsid w:val="00603ACD"/>
    <w:rsid w:val="006419CA"/>
    <w:rsid w:val="00651327"/>
    <w:rsid w:val="00663704"/>
    <w:rsid w:val="006A233C"/>
    <w:rsid w:val="00743E89"/>
    <w:rsid w:val="0078498D"/>
    <w:rsid w:val="007A054B"/>
    <w:rsid w:val="007D04B0"/>
    <w:rsid w:val="00842903"/>
    <w:rsid w:val="00871E89"/>
    <w:rsid w:val="008843C9"/>
    <w:rsid w:val="008A03F6"/>
    <w:rsid w:val="00914132"/>
    <w:rsid w:val="00936C0B"/>
    <w:rsid w:val="00980543"/>
    <w:rsid w:val="009E7715"/>
    <w:rsid w:val="00A47283"/>
    <w:rsid w:val="00A6761A"/>
    <w:rsid w:val="00AE1992"/>
    <w:rsid w:val="00AF05E8"/>
    <w:rsid w:val="00AF15FC"/>
    <w:rsid w:val="00B16D2D"/>
    <w:rsid w:val="00B37F64"/>
    <w:rsid w:val="00BA2338"/>
    <w:rsid w:val="00BC0DD3"/>
    <w:rsid w:val="00BF57DD"/>
    <w:rsid w:val="00C52528"/>
    <w:rsid w:val="00CB7149"/>
    <w:rsid w:val="00CD6DEA"/>
    <w:rsid w:val="00CE2B3B"/>
    <w:rsid w:val="00D37957"/>
    <w:rsid w:val="00D71041"/>
    <w:rsid w:val="00E34C15"/>
    <w:rsid w:val="00EC3C0B"/>
    <w:rsid w:val="00F50C4F"/>
    <w:rsid w:val="00F85017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EBF1E"/>
  <w15:docId w15:val="{107A8464-548F-441A-8D5F-9DD5415B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0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50C4F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50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5193A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6761A"/>
    <w:rPr>
      <w:color w:val="808080"/>
    </w:rPr>
  </w:style>
  <w:style w:type="paragraph" w:customStyle="1" w:styleId="Verses">
    <w:name w:val="Versões"/>
    <w:link w:val="VersesChar"/>
    <w:qFormat/>
    <w:rsid w:val="00D7104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1041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D710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D71041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%20com%20numer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A18A4670F84B72AC8356AA229E9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7CF8-E17C-4B90-83F7-CCF45E14388E}"/>
      </w:docPartPr>
      <w:docPartBody>
        <w:p w:rsidR="000209EE" w:rsidRDefault="00AC2262">
          <w:r w:rsidRPr="00072E28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62"/>
    <w:rsid w:val="000209EE"/>
    <w:rsid w:val="00025EB4"/>
    <w:rsid w:val="00055495"/>
    <w:rsid w:val="003C0F5D"/>
    <w:rsid w:val="00AC2262"/>
    <w:rsid w:val="00B44CF3"/>
    <w:rsid w:val="00D96A6A"/>
    <w:rsid w:val="00F6155F"/>
    <w:rsid w:val="00FA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6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C22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FAEB6-3B61-45EF-BF4E-1541EEB0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numeracao.dotx</Template>
  <TotalTime>113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das Atividades</vt:lpstr>
    </vt:vector>
  </TitlesOfParts>
  <Company>SIX CONSULT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das Atividades</dc:title>
  <dc:subject>Nome do Projeto</dc:subject>
  <dc:creator>Eduardo Montes, PMP</dc:creator>
  <cp:keywords>Template Gerenciamento de Projetos, Gerenciamento do Tempo, Prazo</cp:keywords>
  <dc:description>http://escritoriodeprojetos.com.br</dc:description>
  <cp:lastModifiedBy>Alex Rogério</cp:lastModifiedBy>
  <cp:revision>24</cp:revision>
  <dcterms:created xsi:type="dcterms:W3CDTF">2012-10-07T14:30:00Z</dcterms:created>
  <dcterms:modified xsi:type="dcterms:W3CDTF">2020-10-12T16:23:00Z</dcterms:modified>
</cp:coreProperties>
</file>